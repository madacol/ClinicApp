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62AB7" w14:textId="0E37A480" w:rsidR="007B24F8" w:rsidRDefault="00D91F04">
      <w:r w:rsidRPr="00E61CA9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D573AC4" wp14:editId="37945516">
                <wp:simplePos x="0" y="0"/>
                <wp:positionH relativeFrom="column">
                  <wp:posOffset>4667250</wp:posOffset>
                </wp:positionH>
                <wp:positionV relativeFrom="paragraph">
                  <wp:posOffset>-95250</wp:posOffset>
                </wp:positionV>
                <wp:extent cx="4609919" cy="7099300"/>
                <wp:effectExtent l="0" t="0" r="19685" b="6350"/>
                <wp:wrapNone/>
                <wp:docPr id="478819866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9919" cy="7099300"/>
                          <a:chOff x="0" y="0"/>
                          <a:chExt cx="4263332" cy="6737425"/>
                        </a:xfrm>
                      </wpg:grpSpPr>
                      <wpg:grpSp>
                        <wpg:cNvPr id="1505381401" name="Grupo 1505381401"/>
                        <wpg:cNvGrpSpPr/>
                        <wpg:grpSpPr>
                          <a:xfrm>
                            <a:off x="0" y="0"/>
                            <a:ext cx="4263332" cy="6737425"/>
                            <a:chOff x="0" y="0"/>
                            <a:chExt cx="4263332" cy="6737425"/>
                          </a:xfrm>
                        </wpg:grpSpPr>
                        <wps:wsp>
                          <wps:cNvPr id="1677975680" name="Cuadro de texto 10"/>
                          <wps:cNvSpPr txBox="1"/>
                          <wps:spPr>
                            <a:xfrm>
                              <a:off x="605368" y="47166"/>
                              <a:ext cx="3657964" cy="7692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485D4B" w14:textId="77777777" w:rsidR="00E61CA9" w:rsidRDefault="00E61CA9" w:rsidP="00E61CA9">
                                <w:pPr>
                                  <w:spacing w:line="300" w:lineRule="auto"/>
                                  <w:jc w:val="center"/>
                                  <w:rPr>
                                    <w:rFonts w:ascii="Aptos" w:eastAsia="Aptos" w:hAnsi="Aptos"/>
                                    <w:color w:val="000000" w:themeColor="text1"/>
                                    <w:spacing w:val="60"/>
                                    <w:sz w:val="21"/>
                                    <w:szCs w:val="21"/>
                                    <w:lang w:val="es-ES_tradnl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pacing w:val="60"/>
                                    <w:sz w:val="21"/>
                                    <w:szCs w:val="21"/>
                                    <w:lang w:val="es-ES_tradnl"/>
                                  </w:rPr>
                                  <w:t>DRA. ROSMARIAN CASTILLO R.</w:t>
                                </w:r>
                              </w:p>
                              <w:p w14:paraId="692FFD01" w14:textId="77777777" w:rsidR="00E61CA9" w:rsidRDefault="00E61CA9" w:rsidP="00E61CA9">
                                <w:pPr>
                                  <w:spacing w:line="300" w:lineRule="auto"/>
                                  <w:jc w:val="center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000000" w:themeColor="text1"/>
                                    <w:sz w:val="21"/>
                                    <w:szCs w:val="21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000000" w:themeColor="text1"/>
                                    <w:sz w:val="21"/>
                                    <w:szCs w:val="21"/>
                                    <w:lang w:val="es-ES_tradnl"/>
                                  </w:rPr>
                                  <w:t>MÉDICO OFTALMÓLOGO – CIRUJANO OCULOPLÁSTICO</w:t>
                                </w:r>
                              </w:p>
                              <w:p w14:paraId="710A0BD1" w14:textId="77777777" w:rsidR="00E61CA9" w:rsidRDefault="00E61CA9" w:rsidP="00E61CA9">
                                <w:pPr>
                                  <w:spacing w:line="300" w:lineRule="auto"/>
                                  <w:jc w:val="center"/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_tradnl"/>
                                  </w:rPr>
                                  <w:t>CMA: 9201   |   MPPS: 77535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8556072" name="Grupo 828556072"/>
                          <wpg:cNvGrpSpPr/>
                          <wpg:grpSpPr>
                            <a:xfrm>
                              <a:off x="0" y="0"/>
                              <a:ext cx="4263332" cy="6737425"/>
                              <a:chOff x="0" y="0"/>
                              <a:chExt cx="4263332" cy="6737425"/>
                            </a:xfrm>
                          </wpg:grpSpPr>
                          <wpg:grpSp>
                            <wpg:cNvPr id="1965606443" name="Grupo 1965606443"/>
                            <wpg:cNvGrpSpPr/>
                            <wpg:grpSpPr>
                              <a:xfrm>
                                <a:off x="0" y="0"/>
                                <a:ext cx="4263332" cy="6197165"/>
                                <a:chOff x="0" y="0"/>
                                <a:chExt cx="4263332" cy="6197165"/>
                              </a:xfrm>
                            </wpg:grpSpPr>
                            <wps:wsp>
                              <wps:cNvPr id="291423379" name="Rectángulo redondeado 291423379"/>
                              <wps:cNvSpPr/>
                              <wps:spPr>
                                <a:xfrm>
                                  <a:off x="0" y="0"/>
                                  <a:ext cx="4263332" cy="769267"/>
                                </a:xfrm>
                                <a:prstGeom prst="roundRect">
                                  <a:avLst>
                                    <a:gd name="adj" fmla="val 15631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8482483" name="Rectángulo redondeado 448482483"/>
                              <wps:cNvSpPr/>
                              <wps:spPr>
                                <a:xfrm>
                                  <a:off x="0" y="845255"/>
                                  <a:ext cx="4263332" cy="4569163"/>
                                </a:xfrm>
                                <a:prstGeom prst="roundRect">
                                  <a:avLst>
                                    <a:gd name="adj" fmla="val 3131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670800" name="Rectángulo redondeado 269670800"/>
                              <wps:cNvSpPr/>
                              <wps:spPr>
                                <a:xfrm>
                                  <a:off x="0" y="5485965"/>
                                  <a:ext cx="4263332" cy="711200"/>
                                </a:xfrm>
                                <a:prstGeom prst="roundRect">
                                  <a:avLst>
                                    <a:gd name="adj" fmla="val 15631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1291289319" name="Imagen 12912893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89090" y="120738"/>
                                <a:ext cx="495300" cy="4997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269695006" name="Cuadro de texto 10"/>
                            <wps:cNvSpPr txBox="1"/>
                            <wps:spPr>
                              <a:xfrm>
                                <a:off x="0" y="6197164"/>
                                <a:ext cx="4263332" cy="5402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A72430" w14:textId="77777777" w:rsidR="00E61CA9" w:rsidRDefault="00E61CA9" w:rsidP="00E61CA9">
                                  <w:pPr>
                                    <w:jc w:val="center"/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</w:rPr>
                                    <w:t>Centro Empresarial Qvdra | Avenida Sucre cruce con Avenida Rómulo Gallegos. Piso 1, Oficina N° 9. Los Dos Caminos | Caracas – Venezuela</w:t>
                                  </w:r>
                                </w:p>
                                <w:p w14:paraId="6324274B" w14:textId="77777777" w:rsidR="00E61CA9" w:rsidRDefault="00E61CA9" w:rsidP="00E61CA9">
                                  <w:pPr>
                                    <w:jc w:val="center"/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</w:rPr>
                                    <w:t xml:space="preserve"> 0414-0510717  |         @dra.rosmariancastillo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116233" name="Cuadro de texto 10"/>
                            <wps:cNvSpPr txBox="1"/>
                            <wps:spPr>
                              <a:xfrm>
                                <a:off x="97367" y="937171"/>
                                <a:ext cx="2043289" cy="380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AFC8EC" w14:textId="01901BAB" w:rsidR="00E61CA9" w:rsidRDefault="00D91F04" w:rsidP="00E61CA9">
                                  <w:pPr>
                                    <w:spacing w:line="300" w:lineRule="auto"/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>Indicaciones</w:t>
                                  </w:r>
                                  <w:r w:rsidR="00E61CA9"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92764151" name="Gráfico 12" descr="Receiver contorno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59093" y="6541793"/>
                                <a:ext cx="150118" cy="1501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859932959" name="Imagen 185993295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892961" y="6571773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05413090" name="Cuadro de texto 10"/>
                            <wps:cNvSpPr txBox="1"/>
                            <wps:spPr>
                              <a:xfrm>
                                <a:off x="101196" y="5528132"/>
                                <a:ext cx="2043289" cy="294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016D26" w14:textId="7BCCC620" w:rsidR="00E61CA9" w:rsidRDefault="00E61CA9" w:rsidP="00E61CA9">
                                  <w:pPr>
                                    <w:spacing w:line="300" w:lineRule="auto"/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>Nombre:</w:t>
                                  </w:r>
                                  <w:r w:rsidR="00D91F04"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 xml:space="preserve"> </w:t>
                                  </w:r>
                                  <w:r w:rsidR="00D91F04" w:rsidRPr="000044C8">
                                    <w:rPr>
                                      <w:lang w:val="es-VE"/>
                                    </w:rPr>
                                    <w:t>{nombre}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6291604" name="Cuadro de texto 10"/>
                            <wps:cNvSpPr txBox="1"/>
                            <wps:spPr>
                              <a:xfrm>
                                <a:off x="2475062" y="5527000"/>
                                <a:ext cx="1735584" cy="294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5316B4" w14:textId="2D48E53E" w:rsidR="00E61CA9" w:rsidRDefault="00E61CA9" w:rsidP="00E61CA9">
                                  <w:pPr>
                                    <w:spacing w:line="300" w:lineRule="auto"/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>CI N°:</w:t>
                                  </w:r>
                                  <w:r w:rsidR="00D91F04"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 xml:space="preserve"> </w:t>
                                  </w:r>
                                  <w:r w:rsidR="00D91F04" w:rsidRPr="00C837B8">
                                    <w:rPr>
                                      <w:rFonts w:ascii="Aptos" w:hAnsi="Aptos"/>
                                      <w:sz w:val="21"/>
                                      <w:szCs w:val="21"/>
                                      <w:lang w:val="es-VE"/>
                                    </w:rPr>
                                    <w:t>{numeroDocumento}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8029999" name="Cuadro de texto 10"/>
                        <wps:cNvSpPr txBox="1"/>
                        <wps:spPr>
                          <a:xfrm>
                            <a:off x="2742580" y="937171"/>
                            <a:ext cx="1506658" cy="380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A96484" w14:textId="48CB3817" w:rsidR="00E61CA9" w:rsidRDefault="00E61CA9" w:rsidP="00E61CA9">
                              <w:pPr>
                                <w:spacing w:line="300" w:lineRule="auto"/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</w:rPr>
                                <w:t>Fecha:</w:t>
                              </w:r>
                              <w:r w:rsidR="00D91F04" w:rsidRPr="00C837B8">
                                <w:rPr>
                                  <w:rFonts w:ascii="Aptos" w:hAnsi="Aptos"/>
                                  <w:sz w:val="21"/>
                                  <w:szCs w:val="21"/>
                                  <w:lang w:val="es-VE"/>
                                </w:rPr>
                                <w:t xml:space="preserve"> </w:t>
                              </w:r>
                              <w:bookmarkStart w:id="0" w:name="_Hlk191155400"/>
                              <w:r w:rsidR="00D91F04" w:rsidRPr="00C837B8">
                                <w:rPr>
                                  <w:rFonts w:ascii="Aptos" w:hAnsi="Aptos"/>
                                  <w:sz w:val="21"/>
                                  <w:szCs w:val="21"/>
                                  <w:lang w:val="es-VE"/>
                                </w:rPr>
                                <w:t>{fechaConsulta}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73AC4" id="Grupo 50" o:spid="_x0000_s1026" style="position:absolute;margin-left:367.5pt;margin-top:-7.5pt;width:363pt;height:559pt;z-index:251663360;mso-width-relative:margin;mso-height-relative:margin" coordsize="42633,6737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">
                <v:group id="Grupo 1505381401" o:spid="_x0000_s1027" style="position:absolute;width:42633;height:67374" coordsize="42633,67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6053;top:471;width:36580;height:7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" filled="f" stroked="f" strokeweight=".5pt">
                    <v:textbox>
                      <w:txbxContent>
                        <w:p w14:paraId="6E485D4B" w14:textId="77777777" w:rsidR="00E61CA9" w:rsidRDefault="00E61CA9" w:rsidP="00E61CA9">
                          <w:pPr>
                            <w:spacing w:line="300" w:lineRule="auto"/>
                            <w:jc w:val="center"/>
                            <w:rPr>
                              <w:rFonts w:ascii="Aptos" w:eastAsia="Aptos" w:hAnsi="Aptos"/>
                              <w:color w:val="000000" w:themeColor="text1"/>
                              <w:spacing w:val="60"/>
                              <w:sz w:val="21"/>
                              <w:szCs w:val="21"/>
                              <w:lang w:val="es-ES_tradnl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pacing w:val="60"/>
                              <w:sz w:val="21"/>
                              <w:szCs w:val="21"/>
                              <w:lang w:val="es-ES_tradnl"/>
                            </w:rPr>
                            <w:t>DRA. ROSMARIAN CASTILLO R.</w:t>
                          </w:r>
                        </w:p>
                        <w:p w14:paraId="692FFD01" w14:textId="77777777" w:rsidR="00E61CA9" w:rsidRDefault="00E61CA9" w:rsidP="00E61CA9">
                          <w:pPr>
                            <w:spacing w:line="300" w:lineRule="auto"/>
                            <w:jc w:val="center"/>
                            <w:rPr>
                              <w:rFonts w:ascii="Aptos" w:eastAsia="Aptos" w:hAnsi="Aptos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val="es-ES_tradnl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val="es-ES_tradnl"/>
                            </w:rPr>
                            <w:t>MÉDICO OFTALMÓLOGO – CIRUJANO OCULOPLÁSTICO</w:t>
                          </w:r>
                        </w:p>
                        <w:p w14:paraId="710A0BD1" w14:textId="77777777" w:rsidR="00E61CA9" w:rsidRDefault="00E61CA9" w:rsidP="00E61CA9">
                          <w:pPr>
                            <w:spacing w:line="300" w:lineRule="auto"/>
                            <w:jc w:val="center"/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_tradnl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_tradnl"/>
                            </w:rPr>
                            <w:t>CMA: 9201   |   MPPS: 77535</w:t>
                          </w:r>
                        </w:p>
                      </w:txbxContent>
                    </v:textbox>
                  </v:shape>
                  <v:group id="Grupo 828556072" o:spid="_x0000_s1029" style="position:absolute;width:42633;height:67374" coordsize="42633,67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">
                    <v:group id="Grupo 1965606443" o:spid="_x0000_s1030" style="position:absolute;width:42633;height:61971" coordsize="42633,6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">
                      <v:roundrect id="Rectángulo redondeado 291423379" o:spid="_x0000_s1031" style="position:absolute;width:42633;height:7692;visibility:visible;mso-wrap-style:square;v-text-anchor:middle" arcsize="102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" filled="f" strokecolor="#0b769f [2407]" strokeweight="1pt">
                        <v:stroke joinstyle="miter"/>
                      </v:roundrect>
                      <v:roundrect id="Rectángulo redondeado 448482483" o:spid="_x0000_s1032" style="position:absolute;top:8452;width:42633;height:45692;visibility:visible;mso-wrap-style:square;v-text-anchor:middle" arcsize="205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" filled="f" strokecolor="#0b769f [2407]" strokeweight="1pt">
                        <v:stroke joinstyle="miter"/>
                      </v:roundrect>
                      <v:roundrect id="Rectángulo redondeado 269670800" o:spid="_x0000_s1033" style="position:absolute;top:54859;width:42633;height:7112;visibility:visible;mso-wrap-style:square;v-text-anchor:middle" arcsize="102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" filled="f" strokecolor="#0b769f [2407]" strokeweight="1pt">
                        <v:stroke joinstyle="miter"/>
                      </v:round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291289319" o:spid="_x0000_s1034" type="#_x0000_t75" style="position:absolute;left:1890;top:1207;width:4953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">
                      <v:imagedata r:id="rId8" o:title=""/>
                    </v:shape>
                    <v:shape id="_x0000_s1035" type="#_x0000_t202" style="position:absolute;top:61971;width:42633;height:5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" filled="f" stroked="f" strokeweight=".5pt">
                      <v:textbox>
                        <w:txbxContent>
                          <w:p w14:paraId="6CA72430" w14:textId="77777777" w:rsidR="00E61CA9" w:rsidRDefault="00E61CA9" w:rsidP="00E61CA9">
                            <w:pPr>
                              <w:jc w:val="center"/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Centro Empresarial Qvdra | Avenida Sucre cruce con Avenida Rómulo Gallegos. Piso 1, Oficina N° 9. Los Dos Caminos | Caracas – Venezuela</w:t>
                            </w:r>
                          </w:p>
                          <w:p w14:paraId="6324274B" w14:textId="77777777" w:rsidR="00E61CA9" w:rsidRDefault="00E61CA9" w:rsidP="00E61CA9">
                            <w:pPr>
                              <w:jc w:val="center"/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0414-0510717  |         @dra.rosmariancastillo </w:t>
                            </w:r>
                          </w:p>
                        </w:txbxContent>
                      </v:textbox>
                    </v:shape>
                    <v:shape id="_x0000_s1036" type="#_x0000_t202" style="position:absolute;left:973;top:9371;width:20433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" filled="f" stroked="f" strokeweight=".5pt">
                      <v:textbox>
                        <w:txbxContent>
                          <w:p w14:paraId="28AFC8EC" w14:textId="01901BAB" w:rsidR="00E61CA9" w:rsidRDefault="00D91F04" w:rsidP="00E61CA9">
                            <w:pPr>
                              <w:spacing w:line="300" w:lineRule="auto"/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Indicaciones</w:t>
                            </w:r>
                            <w:r w:rsidR="00E61CA9"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Gráfico 12" o:spid="_x0000_s1037" type="#_x0000_t75" alt="Receiver contorno" style="position:absolute;left:7590;top:65417;width:1502;height:1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">
                      <v:imagedata r:id="rId9" o:title="Receiver contorno"/>
                    </v:shape>
                    <v:shape id="Imagen 1859932959" o:spid="_x0000_s1038" type="#_x0000_t75" style="position:absolute;left:18929;top:65717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">
                      <v:imagedata r:id="rId10" o:title=""/>
                    </v:shape>
                    <v:shape id="_x0000_s1039" type="#_x0000_t202" style="position:absolute;left:1011;top:55281;width:20433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" filled="f" stroked="f" strokeweight=".5pt">
                      <v:textbox>
                        <w:txbxContent>
                          <w:p w14:paraId="13016D26" w14:textId="7BCCC620" w:rsidR="00E61CA9" w:rsidRDefault="00E61CA9" w:rsidP="00E61CA9">
                            <w:pPr>
                              <w:spacing w:line="300" w:lineRule="auto"/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Nombre:</w:t>
                            </w:r>
                            <w:r w:rsidR="00D91F04"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D91F04" w:rsidRPr="000044C8">
                              <w:rPr>
                                <w:lang w:val="es-VE"/>
                              </w:rPr>
                              <w:t>{nombre}</w:t>
                            </w:r>
                          </w:p>
                        </w:txbxContent>
                      </v:textbox>
                    </v:shape>
                    <v:shape id="_x0000_s1040" type="#_x0000_t202" style="position:absolute;left:24750;top:55270;width:17356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" filled="f" stroked="f" strokeweight=".5pt">
                      <v:textbox>
                        <w:txbxContent>
                          <w:p w14:paraId="795316B4" w14:textId="2D48E53E" w:rsidR="00E61CA9" w:rsidRDefault="00E61CA9" w:rsidP="00E61CA9">
                            <w:pPr>
                              <w:spacing w:line="300" w:lineRule="auto"/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CI N°:</w:t>
                            </w:r>
                            <w:r w:rsidR="00D91F04"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D91F04"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{numeroDocumento}</w:t>
                            </w:r>
                          </w:p>
                        </w:txbxContent>
                      </v:textbox>
                    </v:shape>
                  </v:group>
                </v:group>
                <v:shape id="_x0000_s1041" type="#_x0000_t202" style="position:absolute;left:27425;top:9371;width:15067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" filled="f" stroked="f" strokeweight=".5pt">
                  <v:textbox>
                    <w:txbxContent>
                      <w:p w14:paraId="69A96484" w14:textId="48CB3817" w:rsidR="00E61CA9" w:rsidRDefault="00E61CA9" w:rsidP="00E61CA9">
                        <w:pPr>
                          <w:spacing w:line="300" w:lineRule="auto"/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</w:rPr>
                          <w:t>Fecha:</w:t>
                        </w:r>
                        <w:r w:rsidR="00D91F04" w:rsidRPr="00C837B8">
                          <w:rPr>
                            <w:rFonts w:ascii="Aptos" w:hAnsi="Aptos"/>
                            <w:sz w:val="21"/>
                            <w:szCs w:val="21"/>
                            <w:lang w:val="es-VE"/>
                          </w:rPr>
                          <w:t xml:space="preserve"> </w:t>
                        </w:r>
                        <w:bookmarkStart w:id="1" w:name="_Hlk191155400"/>
                        <w:r w:rsidR="00D91F04" w:rsidRPr="00C837B8">
                          <w:rPr>
                            <w:rFonts w:ascii="Aptos" w:hAnsi="Aptos"/>
                            <w:sz w:val="21"/>
                            <w:szCs w:val="21"/>
                            <w:lang w:val="es-VE"/>
                          </w:rPr>
                          <w:t>{fechaConsulta}</w:t>
                        </w:r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  <w:r w:rsidRPr="00E61CA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E784DD" wp14:editId="456DBB5E">
                <wp:simplePos x="0" y="0"/>
                <wp:positionH relativeFrom="column">
                  <wp:posOffset>-99060</wp:posOffset>
                </wp:positionH>
                <wp:positionV relativeFrom="paragraph">
                  <wp:posOffset>-91440</wp:posOffset>
                </wp:positionV>
                <wp:extent cx="4609909" cy="7099300"/>
                <wp:effectExtent l="0" t="0" r="19685" b="6350"/>
                <wp:wrapNone/>
                <wp:docPr id="51" name="Grupo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A80ABB-51E0-18E7-E931-F7F3136287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9909" cy="7099300"/>
                          <a:chOff x="0" y="0"/>
                          <a:chExt cx="4263332" cy="6737425"/>
                        </a:xfrm>
                      </wpg:grpSpPr>
                      <wpg:grpSp>
                        <wpg:cNvPr id="1472125040" name="Grupo 1472125040">
                          <a:extLst>
                            <a:ext uri="{FF2B5EF4-FFF2-40B4-BE49-F238E27FC236}">
                              <a16:creationId xmlns:a16="http://schemas.microsoft.com/office/drawing/2014/main" id="{77B095CC-0825-C01D-5B78-CA280E3D0A5A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4263332" cy="6737425"/>
                            <a:chOff x="0" y="0"/>
                            <a:chExt cx="4263332" cy="6737425"/>
                          </a:xfrm>
                        </wpg:grpSpPr>
                        <wps:wsp>
                          <wps:cNvPr id="133180055" name="Cuadro de texto 10">
                            <a:extLst>
                              <a:ext uri="{FF2B5EF4-FFF2-40B4-BE49-F238E27FC236}">
                                <a16:creationId xmlns:a16="http://schemas.microsoft.com/office/drawing/2014/main" id="{7EAEAEAD-982D-F577-A67C-04855ECEDA0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05368" y="47166"/>
                              <a:ext cx="3657964" cy="7692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8D9FD2" w14:textId="77777777" w:rsidR="00E61CA9" w:rsidRDefault="00E61CA9" w:rsidP="00E61CA9">
                                <w:pPr>
                                  <w:spacing w:line="300" w:lineRule="auto"/>
                                  <w:jc w:val="center"/>
                                  <w:rPr>
                                    <w:rFonts w:ascii="Aptos" w:eastAsia="Aptos" w:hAnsi="Aptos"/>
                                    <w:color w:val="000000" w:themeColor="text1"/>
                                    <w:spacing w:val="60"/>
                                    <w:sz w:val="21"/>
                                    <w:szCs w:val="21"/>
                                    <w:lang w:val="es-ES_tradnl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pacing w:val="60"/>
                                    <w:sz w:val="21"/>
                                    <w:szCs w:val="21"/>
                                    <w:lang w:val="es-ES_tradnl"/>
                                  </w:rPr>
                                  <w:t>DRA. ROSMARIAN CASTILLO R.</w:t>
                                </w:r>
                              </w:p>
                              <w:p w14:paraId="04392E28" w14:textId="77777777" w:rsidR="00E61CA9" w:rsidRDefault="00E61CA9" w:rsidP="00E61CA9">
                                <w:pPr>
                                  <w:spacing w:line="300" w:lineRule="auto"/>
                                  <w:jc w:val="center"/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000000" w:themeColor="text1"/>
                                    <w:sz w:val="21"/>
                                    <w:szCs w:val="21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b/>
                                    <w:bCs/>
                                    <w:color w:val="000000" w:themeColor="text1"/>
                                    <w:sz w:val="21"/>
                                    <w:szCs w:val="21"/>
                                    <w:lang w:val="es-ES_tradnl"/>
                                  </w:rPr>
                                  <w:t>MÉDICO OFTALMÓLOGO – CIRUJANO OCULOPLÁSTICO</w:t>
                                </w:r>
                              </w:p>
                              <w:p w14:paraId="20AC798B" w14:textId="77777777" w:rsidR="00E61CA9" w:rsidRDefault="00E61CA9" w:rsidP="00E61CA9">
                                <w:pPr>
                                  <w:spacing w:line="300" w:lineRule="auto"/>
                                  <w:jc w:val="center"/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Aptos" w:eastAsia="Aptos" w:hAnsi="Aptos"/>
                                    <w:color w:val="000000" w:themeColor="text1"/>
                                    <w:sz w:val="21"/>
                                    <w:szCs w:val="21"/>
                                    <w:lang w:val="es-ES_tradnl"/>
                                  </w:rPr>
                                  <w:t>CMA: 9201   |   MPPS: 77535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37340090" name="Grupo 1937340090">
                            <a:extLst>
                              <a:ext uri="{FF2B5EF4-FFF2-40B4-BE49-F238E27FC236}">
                                <a16:creationId xmlns:a16="http://schemas.microsoft.com/office/drawing/2014/main" id="{8B772B4E-E1C1-189B-F7F4-FB878C4C62ED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4263332" cy="6737425"/>
                              <a:chOff x="0" y="0"/>
                              <a:chExt cx="4263332" cy="6737425"/>
                            </a:xfrm>
                          </wpg:grpSpPr>
                          <wpg:grpSp>
                            <wpg:cNvPr id="779675967" name="Grupo 779675967">
                              <a:extLst>
                                <a:ext uri="{FF2B5EF4-FFF2-40B4-BE49-F238E27FC236}">
                                  <a16:creationId xmlns:a16="http://schemas.microsoft.com/office/drawing/2014/main" id="{01D1A93D-E493-C267-3BC0-901F69397272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0" y="0"/>
                                <a:ext cx="4263332" cy="6197165"/>
                                <a:chOff x="0" y="0"/>
                                <a:chExt cx="4263332" cy="6197165"/>
                              </a:xfrm>
                            </wpg:grpSpPr>
                            <wps:wsp>
                              <wps:cNvPr id="1647063250" name="Rectángulo redondeado 1647063250">
                                <a:extLst>
                                  <a:ext uri="{FF2B5EF4-FFF2-40B4-BE49-F238E27FC236}">
                                    <a16:creationId xmlns:a16="http://schemas.microsoft.com/office/drawing/2014/main" id="{A17A97C5-BE53-D7B2-5F0F-9CB3CEF054A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4263332" cy="769267"/>
                                </a:xfrm>
                                <a:prstGeom prst="roundRect">
                                  <a:avLst>
                                    <a:gd name="adj" fmla="val 15631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232655" name="Rectángulo redondeado 149232655">
                                <a:extLst>
                                  <a:ext uri="{FF2B5EF4-FFF2-40B4-BE49-F238E27FC236}">
                                    <a16:creationId xmlns:a16="http://schemas.microsoft.com/office/drawing/2014/main" id="{E978C396-CA2B-17CB-3EB7-EEEA863B283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845255"/>
                                  <a:ext cx="4263332" cy="4569163"/>
                                </a:xfrm>
                                <a:prstGeom prst="roundRect">
                                  <a:avLst>
                                    <a:gd name="adj" fmla="val 3131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6579412" name="Rectángulo redondeado 1426579412">
                                <a:extLst>
                                  <a:ext uri="{FF2B5EF4-FFF2-40B4-BE49-F238E27FC236}">
                                    <a16:creationId xmlns:a16="http://schemas.microsoft.com/office/drawing/2014/main" id="{8A47E78B-6782-EDBA-C95D-2CB50E53F61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5485965"/>
                                  <a:ext cx="4263332" cy="711200"/>
                                </a:xfrm>
                                <a:prstGeom prst="roundRect">
                                  <a:avLst>
                                    <a:gd name="adj" fmla="val 15631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444254893" name="Imagen 444254893">
                                <a:extLst>
                                  <a:ext uri="{FF2B5EF4-FFF2-40B4-BE49-F238E27FC236}">
                                    <a16:creationId xmlns:a16="http://schemas.microsoft.com/office/drawing/2014/main" id="{8A7A2248-EBC0-B1D1-5EA8-91E719F13B5D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89090" y="120738"/>
                                <a:ext cx="495300" cy="4997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301205314" name="Cuadro de texto 10">
                              <a:extLst>
                                <a:ext uri="{FF2B5EF4-FFF2-40B4-BE49-F238E27FC236}">
                                  <a16:creationId xmlns:a16="http://schemas.microsoft.com/office/drawing/2014/main" id="{C8A46A42-964F-10BE-16D8-F89AA641DC11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6197164"/>
                                <a:ext cx="4263332" cy="5402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D67ADC" w14:textId="77777777" w:rsidR="00E61CA9" w:rsidRDefault="00E61CA9" w:rsidP="00E61CA9">
                                  <w:pPr>
                                    <w:jc w:val="center"/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</w:rPr>
                                    <w:t>Centro Empresarial Qvdra | Avenida Sucre cruce con Avenida Rómulo Gallegos. Piso 1, Oficina N° 9. Los Dos Caminos | Caracas – Venezuela</w:t>
                                  </w:r>
                                </w:p>
                                <w:p w14:paraId="00342317" w14:textId="77777777" w:rsidR="00E61CA9" w:rsidRDefault="00E61CA9" w:rsidP="00E61CA9">
                                  <w:pPr>
                                    <w:jc w:val="center"/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0"/>
                                      <w:szCs w:val="20"/>
                                      <w:lang w:val="es-ES_tradnl"/>
                                    </w:rPr>
                                    <w:t xml:space="preserve"> 0414-0510717  |         @dra.rosmariancastillo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5815374" name="Cuadro de texto 10">
                              <a:extLst>
                                <a:ext uri="{FF2B5EF4-FFF2-40B4-BE49-F238E27FC236}">
                                  <a16:creationId xmlns:a16="http://schemas.microsoft.com/office/drawing/2014/main" id="{7CE49E49-72CB-188F-1BF1-9786C3BFD827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97367" y="937171"/>
                                <a:ext cx="2043289" cy="3801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2EDEF8" w14:textId="77777777" w:rsidR="00E61CA9" w:rsidRDefault="00E61CA9" w:rsidP="00E61CA9">
                                  <w:pPr>
                                    <w:spacing w:line="300" w:lineRule="auto"/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>Rp.: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67596038" name="Gráfico 12" descr="Receiver contorno">
                                <a:extLst>
                                  <a:ext uri="{FF2B5EF4-FFF2-40B4-BE49-F238E27FC236}">
                                    <a16:creationId xmlns:a16="http://schemas.microsoft.com/office/drawing/2014/main" id="{0C293446-A9C9-DA8B-913A-91F27AD6FE2A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59093" y="6541793"/>
                                <a:ext cx="150118" cy="1501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93307166" name="Imagen 93307166">
                                <a:extLst>
                                  <a:ext uri="{FF2B5EF4-FFF2-40B4-BE49-F238E27FC236}">
                                    <a16:creationId xmlns:a16="http://schemas.microsoft.com/office/drawing/2014/main" id="{3D37AF6F-11BB-5101-E511-5D0804D78A0C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892961" y="6571773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916149027" name="Cuadro de texto 10">
                              <a:extLst>
                                <a:ext uri="{FF2B5EF4-FFF2-40B4-BE49-F238E27FC236}">
                                  <a16:creationId xmlns:a16="http://schemas.microsoft.com/office/drawing/2014/main" id="{5855823B-12C3-3D39-BBC2-9B03F1915F11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01196" y="5528132"/>
                                <a:ext cx="2043289" cy="294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A94ABF" w14:textId="5E070F07" w:rsidR="00E61CA9" w:rsidRDefault="00E61CA9" w:rsidP="00E61CA9">
                                  <w:pPr>
                                    <w:spacing w:line="300" w:lineRule="auto"/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>Nombre:</w:t>
                                  </w:r>
                                  <w:r w:rsidR="00D91F04"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 xml:space="preserve"> </w:t>
                                  </w:r>
                                  <w:r w:rsidR="00D91F04" w:rsidRPr="000044C8">
                                    <w:rPr>
                                      <w:lang w:val="es-VE"/>
                                    </w:rPr>
                                    <w:t>{nombre}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1434625" name="Cuadro de texto 10">
                              <a:extLst>
                                <a:ext uri="{FF2B5EF4-FFF2-40B4-BE49-F238E27FC236}">
                                  <a16:creationId xmlns:a16="http://schemas.microsoft.com/office/drawing/2014/main" id="{C7D28C42-C4E5-0BCA-4E8F-9AD91125FF50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570814" y="5564289"/>
                                <a:ext cx="1664506" cy="294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C95BD5" w14:textId="3F060F10" w:rsidR="00E61CA9" w:rsidRDefault="00E61CA9" w:rsidP="00E61CA9">
                                  <w:pPr>
                                    <w:spacing w:line="300" w:lineRule="auto"/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>CI N°:</w:t>
                                  </w:r>
                                  <w:r w:rsidR="00D91F04">
                                    <w:rPr>
                                      <w:rFonts w:ascii="Aptos" w:eastAsia="Aptos" w:hAnsi="Aptos"/>
                                      <w:color w:val="000000" w:themeColor="text1"/>
                                      <w:sz w:val="21"/>
                                      <w:szCs w:val="21"/>
                                      <w:lang w:val="es-ES"/>
                                    </w:rPr>
                                    <w:t xml:space="preserve"> </w:t>
                                  </w:r>
                                  <w:r w:rsidR="00D91F04" w:rsidRPr="00C837B8">
                                    <w:rPr>
                                      <w:rFonts w:ascii="Aptos" w:hAnsi="Aptos"/>
                                      <w:sz w:val="21"/>
                                      <w:szCs w:val="21"/>
                                      <w:lang w:val="es-VE"/>
                                    </w:rPr>
                                    <w:t>{numeroDocumento}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9290198" name="Cuadro de texto 10">
                          <a:extLst>
                            <a:ext uri="{FF2B5EF4-FFF2-40B4-BE49-F238E27FC236}">
                              <a16:creationId xmlns:a16="http://schemas.microsoft.com/office/drawing/2014/main" id="{4C91F1ED-1BBC-0704-6A1A-8EC6113E0AB8}"/>
                            </a:ext>
                          </a:extLst>
                        </wps:cNvPr>
                        <wps:cNvSpPr txBox="1"/>
                        <wps:spPr>
                          <a:xfrm>
                            <a:off x="2742580" y="937171"/>
                            <a:ext cx="1478471" cy="3801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3AE3EC" w14:textId="649FE755" w:rsidR="00E61CA9" w:rsidRDefault="00E61CA9" w:rsidP="00E61CA9">
                              <w:pPr>
                                <w:spacing w:line="300" w:lineRule="auto"/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000000" w:themeColor="text1"/>
                                  <w:sz w:val="21"/>
                                  <w:szCs w:val="21"/>
                                  <w:lang w:val="es-ES"/>
                                </w:rPr>
                                <w:t xml:space="preserve">Fecha: </w:t>
                              </w:r>
                              <w:r w:rsidR="00D91F04" w:rsidRPr="00C837B8">
                                <w:rPr>
                                  <w:rFonts w:ascii="Aptos" w:hAnsi="Aptos"/>
                                  <w:sz w:val="21"/>
                                  <w:szCs w:val="21"/>
                                  <w:lang w:val="es-VE"/>
                                </w:rPr>
                                <w:t>{fechaConsulta}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E784DD" id="_x0000_s1042" style="position:absolute;margin-left:-7.8pt;margin-top:-7.2pt;width:363pt;height:559pt;z-index:251659264;mso-width-relative:margin;mso-height-relative:margin" coordsize="42633,6737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">
                <v:group id="Grupo 1472125040" o:spid="_x0000_s1043" style="position:absolute;width:42633;height:67374" coordsize="42633,67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">
                  <v:shape id="_x0000_s1044" type="#_x0000_t202" style="position:absolute;left:6053;top:471;width:36580;height:7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" filled="f" stroked="f" strokeweight=".5pt">
                    <v:textbox>
                      <w:txbxContent>
                        <w:p w14:paraId="708D9FD2" w14:textId="77777777" w:rsidR="00E61CA9" w:rsidRDefault="00E61CA9" w:rsidP="00E61CA9">
                          <w:pPr>
                            <w:spacing w:line="300" w:lineRule="auto"/>
                            <w:jc w:val="center"/>
                            <w:rPr>
                              <w:rFonts w:ascii="Aptos" w:eastAsia="Aptos" w:hAnsi="Aptos"/>
                              <w:color w:val="000000" w:themeColor="text1"/>
                              <w:spacing w:val="60"/>
                              <w:sz w:val="21"/>
                              <w:szCs w:val="21"/>
                              <w:lang w:val="es-ES_tradnl"/>
                              <w14:ligatures w14:val="none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pacing w:val="60"/>
                              <w:sz w:val="21"/>
                              <w:szCs w:val="21"/>
                              <w:lang w:val="es-ES_tradnl"/>
                            </w:rPr>
                            <w:t>DRA. ROSMARIAN CASTILLO R.</w:t>
                          </w:r>
                        </w:p>
                        <w:p w14:paraId="04392E28" w14:textId="77777777" w:rsidR="00E61CA9" w:rsidRDefault="00E61CA9" w:rsidP="00E61CA9">
                          <w:pPr>
                            <w:spacing w:line="300" w:lineRule="auto"/>
                            <w:jc w:val="center"/>
                            <w:rPr>
                              <w:rFonts w:ascii="Aptos" w:eastAsia="Aptos" w:hAnsi="Aptos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val="es-ES_tradnl"/>
                            </w:rPr>
                          </w:pPr>
                          <w:r>
                            <w:rPr>
                              <w:rFonts w:ascii="Aptos" w:eastAsia="Aptos" w:hAnsi="Aptos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val="es-ES_tradnl"/>
                            </w:rPr>
                            <w:t>MÉDICO OFTALMÓLOGO – CIRUJANO OCULOPLÁSTICO</w:t>
                          </w:r>
                        </w:p>
                        <w:p w14:paraId="20AC798B" w14:textId="77777777" w:rsidR="00E61CA9" w:rsidRDefault="00E61CA9" w:rsidP="00E61CA9">
                          <w:pPr>
                            <w:spacing w:line="300" w:lineRule="auto"/>
                            <w:jc w:val="center"/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_tradnl"/>
                            </w:rPr>
                          </w:pPr>
                          <w:r>
                            <w:rPr>
                              <w:rFonts w:ascii="Aptos" w:eastAsia="Aptos" w:hAnsi="Aptos"/>
                              <w:color w:val="000000" w:themeColor="text1"/>
                              <w:sz w:val="21"/>
                              <w:szCs w:val="21"/>
                              <w:lang w:val="es-ES_tradnl"/>
                            </w:rPr>
                            <w:t>CMA: 9201   |   MPPS: 77535</w:t>
                          </w:r>
                        </w:p>
                      </w:txbxContent>
                    </v:textbox>
                  </v:shape>
                  <v:group id="Grupo 1937340090" o:spid="_x0000_s1045" style="position:absolute;width:42633;height:67374" coordsize="42633,67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">
                    <v:group id="Grupo 779675967" o:spid="_x0000_s1046" style="position:absolute;width:42633;height:61971" coordsize="42633,6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">
                      <v:roundrect id="Rectángulo redondeado 1647063250" o:spid="_x0000_s1047" style="position:absolute;width:42633;height:7692;visibility:visible;mso-wrap-style:square;v-text-anchor:middle" arcsize="102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" filled="f" strokecolor="#0b769f [2407]" strokeweight="1pt">
                        <v:stroke joinstyle="miter"/>
                      </v:roundrect>
                      <v:roundrect id="Rectángulo redondeado 149232655" o:spid="_x0000_s1048" style="position:absolute;top:8452;width:42633;height:45692;visibility:visible;mso-wrap-style:square;v-text-anchor:middle" arcsize="205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" filled="f" strokecolor="#0b769f [2407]" strokeweight="1pt">
                        <v:stroke joinstyle="miter"/>
                      </v:roundrect>
                      <v:roundrect id="Rectángulo redondeado 1426579412" o:spid="_x0000_s1049" style="position:absolute;top:54859;width:42633;height:7112;visibility:visible;mso-wrap-style:square;v-text-anchor:middle" arcsize="102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" filled="f" strokecolor="#0b769f [2407]" strokeweight="1pt">
                        <v:stroke joinstyle="miter"/>
                      </v:roundrect>
                    </v:group>
                    <v:shape id="Imagen 444254893" o:spid="_x0000_s1050" type="#_x0000_t75" style="position:absolute;left:1890;top:1207;width:4953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">
                      <v:imagedata r:id="rId8" o:title=""/>
                    </v:shape>
                    <v:shape id="_x0000_s1051" type="#_x0000_t202" style="position:absolute;top:61971;width:42633;height:5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" filled="f" stroked="f" strokeweight=".5pt">
                      <v:textbox>
                        <w:txbxContent>
                          <w:p w14:paraId="35D67ADC" w14:textId="77777777" w:rsidR="00E61CA9" w:rsidRDefault="00E61CA9" w:rsidP="00E61CA9">
                            <w:pPr>
                              <w:jc w:val="center"/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Centro Empresarial Qvdra | Avenida Sucre cruce con Avenida Rómulo Gallegos. Piso 1, Oficina N° 9. Los Dos Caminos | Caracas – Venezuela</w:t>
                            </w:r>
                          </w:p>
                          <w:p w14:paraId="00342317" w14:textId="77777777" w:rsidR="00E61CA9" w:rsidRDefault="00E61CA9" w:rsidP="00E61CA9">
                            <w:pPr>
                              <w:jc w:val="center"/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 xml:space="preserve"> 0414-0510717  |         @dra.rosmariancastillo </w:t>
                            </w:r>
                          </w:p>
                        </w:txbxContent>
                      </v:textbox>
                    </v:shape>
                    <v:shape id="_x0000_s1052" type="#_x0000_t202" style="position:absolute;left:973;top:9371;width:20433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" filled="f" stroked="f" strokeweight=".5pt">
                      <v:textbox>
                        <w:txbxContent>
                          <w:p w14:paraId="1A2EDEF8" w14:textId="77777777" w:rsidR="00E61CA9" w:rsidRDefault="00E61CA9" w:rsidP="00E61CA9">
                            <w:pPr>
                              <w:spacing w:line="300" w:lineRule="auto"/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Rp.:</w:t>
                            </w:r>
                          </w:p>
                        </w:txbxContent>
                      </v:textbox>
                    </v:shape>
                    <v:shape id="Gráfico 12" o:spid="_x0000_s1053" type="#_x0000_t75" alt="Receiver contorno" style="position:absolute;left:7590;top:65417;width:1502;height:1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">
                      <v:imagedata r:id="rId9" o:title="Receiver contorno"/>
                    </v:shape>
                    <v:shape id="Imagen 93307166" o:spid="_x0000_s1054" type="#_x0000_t75" style="position:absolute;left:18929;top:65717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">
                      <v:imagedata r:id="rId10" o:title=""/>
                    </v:shape>
                    <v:shape id="_x0000_s1055" type="#_x0000_t202" style="position:absolute;left:1011;top:55281;width:20433;height: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" filled="f" stroked="f" strokeweight=".5pt">
                      <v:textbox>
                        <w:txbxContent>
                          <w:p w14:paraId="2DA94ABF" w14:textId="5E070F07" w:rsidR="00E61CA9" w:rsidRDefault="00E61CA9" w:rsidP="00E61CA9">
                            <w:pPr>
                              <w:spacing w:line="300" w:lineRule="auto"/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Nombre:</w:t>
                            </w:r>
                            <w:r w:rsidR="00D91F04"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D91F04" w:rsidRPr="000044C8">
                              <w:rPr>
                                <w:lang w:val="es-VE"/>
                              </w:rPr>
                              <w:t>{nombre}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5708;top:55642;width:16645;height:2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" filled="f" stroked="f" strokeweight=".5pt">
                      <v:textbox>
                        <w:txbxContent>
                          <w:p w14:paraId="2BC95BD5" w14:textId="3F060F10" w:rsidR="00E61CA9" w:rsidRDefault="00E61CA9" w:rsidP="00E61CA9">
                            <w:pPr>
                              <w:spacing w:line="300" w:lineRule="auto"/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>CI N°:</w:t>
                            </w:r>
                            <w:r w:rsidR="00D91F04"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 </w:t>
                            </w:r>
                            <w:r w:rsidR="00D91F04"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{numeroDocumento}</w:t>
                            </w:r>
                          </w:p>
                        </w:txbxContent>
                      </v:textbox>
                    </v:shape>
                  </v:group>
                </v:group>
                <v:shape id="_x0000_s1057" type="#_x0000_t202" style="position:absolute;left:27425;top:9371;width:14785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" filled="f" stroked="f" strokeweight=".5pt">
                  <v:textbox>
                    <w:txbxContent>
                      <w:p w14:paraId="0A3AE3EC" w14:textId="649FE755" w:rsidR="00E61CA9" w:rsidRDefault="00E61CA9" w:rsidP="00E61CA9">
                        <w:pPr>
                          <w:spacing w:line="300" w:lineRule="auto"/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000000" w:themeColor="text1"/>
                            <w:sz w:val="21"/>
                            <w:szCs w:val="21"/>
                            <w:lang w:val="es-ES"/>
                          </w:rPr>
                          <w:t xml:space="preserve">Fecha: </w:t>
                        </w:r>
                        <w:r w:rsidR="00D91F04" w:rsidRPr="00C837B8">
                          <w:rPr>
                            <w:rFonts w:ascii="Aptos" w:hAnsi="Aptos"/>
                            <w:sz w:val="21"/>
                            <w:szCs w:val="21"/>
                            <w:lang w:val="es-VE"/>
                          </w:rPr>
                          <w:t>{fechaConsulta}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6A6102" w14:textId="77777777" w:rsidR="00D91F04" w:rsidRPr="00D91F04" w:rsidRDefault="00D91F04" w:rsidP="00D91F04"/>
    <w:p w14:paraId="732A1777" w14:textId="0E12A006" w:rsidR="00D91F04" w:rsidRPr="00D91F04" w:rsidRDefault="00D91F04" w:rsidP="00D91F04"/>
    <w:p w14:paraId="2CD133DE" w14:textId="5BDE3BB2" w:rsidR="00D91F04" w:rsidRPr="00D91F04" w:rsidRDefault="00D91F04" w:rsidP="00D91F04"/>
    <w:p w14:paraId="032E1EBC" w14:textId="759C75DD" w:rsidR="00D91F04" w:rsidRPr="00D91F04" w:rsidRDefault="00D91F04" w:rsidP="00D91F04"/>
    <w:p w14:paraId="74C16DE6" w14:textId="34ACF2AD" w:rsidR="00D91F04" w:rsidRPr="00D91F04" w:rsidRDefault="00D91F04" w:rsidP="00D91F04"/>
    <w:p w14:paraId="51056FD8" w14:textId="6B9DD879" w:rsidR="00D91F04" w:rsidRPr="00D91F04" w:rsidRDefault="00D91F04" w:rsidP="00D91F04"/>
    <w:p w14:paraId="728FBFA7" w14:textId="0CDBCD6D" w:rsidR="00D91F04" w:rsidRPr="00D91F04" w:rsidRDefault="00A90E40" w:rsidP="00DD0BA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FEF28" wp14:editId="4A16A8F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05300" cy="4000500"/>
                <wp:effectExtent l="0" t="0" r="0" b="0"/>
                <wp:wrapNone/>
                <wp:docPr id="175120695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400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C8AAC" w14:textId="713EAF66" w:rsidR="00A90E40" w:rsidRDefault="00A90E40" w:rsidP="00A90E40">
                            <w:pPr>
                              <w:spacing w:line="300" w:lineRule="auto"/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br/>
                            </w:r>
                            <w:r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br/>
                            </w:r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{</w:t>
                            </w:r>
                            <w:r w:rsidRPr="00A90E40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observaciones</w:t>
                            </w:r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EF28" id="Cuadro de texto 10" o:spid="_x0000_s1058" type="#_x0000_t202" style="position:absolute;margin-left:0;margin-top:-.05pt;width:339pt;height:3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" filled="f" stroked="f" strokeweight=".5pt">
                <v:textbox>
                  <w:txbxContent>
                    <w:p w14:paraId="37EC8AAC" w14:textId="713EAF66" w:rsidR="00A90E40" w:rsidRDefault="00A90E40" w:rsidP="00A90E40">
                      <w:pPr>
                        <w:spacing w:line="300" w:lineRule="auto"/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br/>
                      </w:r>
                      <w:r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br/>
                      </w:r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{</w:t>
                      </w:r>
                      <w:r w:rsidRPr="00A90E40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observaciones</w:t>
                      </w:r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F04">
        <w:tab/>
      </w:r>
      <w:r w:rsidR="00D91F04">
        <w:tab/>
      </w:r>
      <w:r w:rsidR="00D91F04">
        <w:tab/>
      </w:r>
      <w:r w:rsidR="00D91F04">
        <w:tab/>
      </w:r>
      <w:r w:rsidR="00D91F04">
        <w:tab/>
      </w:r>
      <w:r w:rsidR="00D91F04" w:rsidRPr="00C837B8">
        <w:rPr>
          <w:rFonts w:ascii="Aptos" w:hAnsi="Aptos"/>
          <w:sz w:val="21"/>
          <w:szCs w:val="21"/>
          <w:lang w:val="es-VE"/>
        </w:rPr>
        <w:t>Próximo Control: {proximoControl}</w:t>
      </w:r>
      <w:r w:rsidR="00DD0BA8">
        <w:rPr>
          <w:rFonts w:ascii="Aptos" w:hAnsi="Aptos"/>
          <w:sz w:val="21"/>
          <w:szCs w:val="21"/>
          <w:lang w:val="es-VE"/>
        </w:rPr>
        <w:br/>
      </w:r>
      <w:r w:rsidR="00DD0BA8">
        <w:rPr>
          <w:rFonts w:ascii="Aptos" w:hAnsi="Aptos"/>
          <w:sz w:val="21"/>
          <w:szCs w:val="21"/>
          <w:lang w:val="es-VE"/>
        </w:rPr>
        <w:br/>
      </w:r>
      <w:r w:rsidR="00D91F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A75E5" wp14:editId="67647B54">
                <wp:simplePos x="0" y="0"/>
                <wp:positionH relativeFrom="column">
                  <wp:posOffset>12065</wp:posOffset>
                </wp:positionH>
                <wp:positionV relativeFrom="paragraph">
                  <wp:posOffset>4577715</wp:posOffset>
                </wp:positionV>
                <wp:extent cx="4312920" cy="309880"/>
                <wp:effectExtent l="0" t="0" r="0" b="0"/>
                <wp:wrapNone/>
                <wp:docPr id="17475614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4BA4C" w14:textId="45894544" w:rsidR="00D91F04" w:rsidRDefault="00D91F04" w:rsidP="00D91F04">
                            <w:pP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Dirección: </w:t>
                            </w:r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{direccion}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A75E5" id="_x0000_s1059" type="#_x0000_t202" style="position:absolute;margin-left:.95pt;margin-top:360.45pt;width:339.6pt;height:2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" filled="f" stroked="f" strokeweight=".5pt">
                <v:textbox>
                  <w:txbxContent>
                    <w:p w14:paraId="10B4BA4C" w14:textId="45894544" w:rsidR="00D91F04" w:rsidRDefault="00D91F04" w:rsidP="00D91F04">
                      <w:pPr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 xml:space="preserve">Dirección: </w:t>
                      </w:r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{direccion}</w:t>
                      </w:r>
                    </w:p>
                  </w:txbxContent>
                </v:textbox>
              </v:shape>
            </w:pict>
          </mc:Fallback>
        </mc:AlternateContent>
      </w:r>
      <w:r w:rsidR="00D91F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29449" wp14:editId="05B87BA1">
                <wp:simplePos x="0" y="0"/>
                <wp:positionH relativeFrom="column">
                  <wp:posOffset>4800600</wp:posOffset>
                </wp:positionH>
                <wp:positionV relativeFrom="paragraph">
                  <wp:posOffset>4592955</wp:posOffset>
                </wp:positionV>
                <wp:extent cx="4312920" cy="310238"/>
                <wp:effectExtent l="0" t="0" r="0" b="0"/>
                <wp:wrapNone/>
                <wp:docPr id="209963908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10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40CFC" w14:textId="77777777" w:rsidR="00D91F04" w:rsidRDefault="00D91F04" w:rsidP="00D91F04">
                            <w:pP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color w:val="000000" w:themeColor="text1"/>
                                <w:sz w:val="21"/>
                                <w:szCs w:val="21"/>
                                <w:lang w:val="es-ES"/>
                              </w:rPr>
                              <w:t xml:space="preserve">Dirección: </w:t>
                            </w:r>
                            <w:r w:rsidRPr="00C837B8">
                              <w:rPr>
                                <w:rFonts w:ascii="Aptos" w:hAnsi="Aptos"/>
                                <w:sz w:val="21"/>
                                <w:szCs w:val="21"/>
                                <w:lang w:val="es-VE"/>
                              </w:rPr>
                              <w:t>{direccion}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629449" id="_x0000_s1060" type="#_x0000_t202" style="position:absolute;margin-left:378pt;margin-top:361.65pt;width:339.6pt;height:24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" filled="f" stroked="f" strokeweight=".5pt">
                <v:textbox>
                  <w:txbxContent>
                    <w:p w14:paraId="61D40CFC" w14:textId="77777777" w:rsidR="00D91F04" w:rsidRDefault="00D91F04" w:rsidP="00D91F04">
                      <w:pPr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ptos" w:eastAsia="Aptos" w:hAnsi="Aptos"/>
                          <w:color w:val="000000" w:themeColor="text1"/>
                          <w:sz w:val="21"/>
                          <w:szCs w:val="21"/>
                          <w:lang w:val="es-ES"/>
                        </w:rPr>
                        <w:t xml:space="preserve">Dirección: </w:t>
                      </w:r>
                      <w:r w:rsidRPr="00C837B8">
                        <w:rPr>
                          <w:rFonts w:ascii="Aptos" w:hAnsi="Aptos"/>
                          <w:sz w:val="21"/>
                          <w:szCs w:val="21"/>
                          <w:lang w:val="es-VE"/>
                        </w:rPr>
                        <w:t>{direccion}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1F04" w:rsidRPr="00D91F04" w:rsidSect="00E61C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54"/>
    <w:rsid w:val="003E4B54"/>
    <w:rsid w:val="00542C69"/>
    <w:rsid w:val="006F3326"/>
    <w:rsid w:val="00710BAE"/>
    <w:rsid w:val="007A72C3"/>
    <w:rsid w:val="007B24F8"/>
    <w:rsid w:val="007F26BF"/>
    <w:rsid w:val="00947D5A"/>
    <w:rsid w:val="00A90E40"/>
    <w:rsid w:val="00AF26F8"/>
    <w:rsid w:val="00B056E5"/>
    <w:rsid w:val="00B16319"/>
    <w:rsid w:val="00C42C32"/>
    <w:rsid w:val="00C7671E"/>
    <w:rsid w:val="00D04F31"/>
    <w:rsid w:val="00D405AD"/>
    <w:rsid w:val="00D74B8E"/>
    <w:rsid w:val="00D91F04"/>
    <w:rsid w:val="00DD0BA8"/>
    <w:rsid w:val="00E46BFA"/>
    <w:rsid w:val="00E61CA9"/>
    <w:rsid w:val="00EF2094"/>
    <w:rsid w:val="00EF3524"/>
    <w:rsid w:val="00F40DB9"/>
    <w:rsid w:val="00F8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BFF4"/>
  <w15:chartTrackingRefBased/>
  <w15:docId w15:val="{2E62ADD0-61E8-1144-A5F9-8E01311D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CA9"/>
  </w:style>
  <w:style w:type="paragraph" w:styleId="Heading1">
    <w:name w:val="heading 1"/>
    <w:basedOn w:val="Normal"/>
    <w:next w:val="Normal"/>
    <w:link w:val="Heading1Char"/>
    <w:uiPriority w:val="9"/>
    <w:qFormat/>
    <w:rsid w:val="003E4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B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B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B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B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B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B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B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Greiza García</dc:creator>
  <cp:keywords/>
  <dc:description/>
  <cp:lastModifiedBy>Ricardo Calleja Matos</cp:lastModifiedBy>
  <cp:revision>11</cp:revision>
  <dcterms:created xsi:type="dcterms:W3CDTF">2025-02-23T00:47:00Z</dcterms:created>
  <dcterms:modified xsi:type="dcterms:W3CDTF">2025-02-23T22:36:00Z</dcterms:modified>
</cp:coreProperties>
</file>